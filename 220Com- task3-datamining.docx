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815" w:rsidRDefault="007B058D" w:rsidP="007B058D">
      <w:pPr>
        <w:jc w:val="center"/>
        <w:rPr>
          <w:rFonts w:asciiTheme="minorHAnsi" w:hAnsiTheme="minorHAnsi" w:cstheme="minorHAnsi"/>
          <w:b/>
          <w:u w:val="single"/>
        </w:rPr>
      </w:pPr>
      <w:r w:rsidRPr="007B058D">
        <w:rPr>
          <w:rFonts w:asciiTheme="minorHAnsi" w:hAnsiTheme="minorHAnsi" w:cstheme="minorHAnsi"/>
          <w:b/>
          <w:u w:val="single"/>
        </w:rPr>
        <w:t>220COM: Coursework task 3 data mining:</w:t>
      </w:r>
    </w:p>
    <w:p w:rsidR="007B058D" w:rsidRDefault="007B058D" w:rsidP="007B058D">
      <w:pPr>
        <w:jc w:val="center"/>
        <w:rPr>
          <w:rFonts w:asciiTheme="minorHAnsi" w:hAnsiTheme="minorHAnsi" w:cstheme="minorHAnsi"/>
          <w:b/>
          <w:u w:val="single"/>
        </w:rPr>
      </w:pPr>
    </w:p>
    <w:p w:rsidR="00CE6A38" w:rsidRDefault="00230239" w:rsidP="00CE6A38">
      <w:pPr>
        <w:rPr>
          <w:rFonts w:asciiTheme="minorHAnsi" w:hAnsiTheme="minorHAnsi" w:cstheme="minorHAnsi"/>
        </w:rPr>
      </w:pPr>
      <w:r>
        <w:rPr>
          <w:rFonts w:asciiTheme="minorHAnsi" w:hAnsiTheme="minorHAnsi" w:cstheme="minorHAnsi"/>
        </w:rPr>
        <w:t xml:space="preserve">Data mining is the process of searching through a data set to discover patterns and behaviours within the data. It uses machine learning and intelligent methods </w:t>
      </w:r>
      <w:r w:rsidR="00CE6A38">
        <w:rPr>
          <w:rFonts w:asciiTheme="minorHAnsi" w:hAnsiTheme="minorHAnsi" w:cstheme="minorHAnsi"/>
        </w:rPr>
        <w:t>to create models that we can then use. The aim of data mining is to analyse data that would usually not be analysed and only result in extra cost to store of no purpose. It can predict new behaviours and discover unknown patterns with a large set of data.</w:t>
      </w:r>
      <w:r w:rsidR="00F9683C">
        <w:rPr>
          <w:rFonts w:asciiTheme="minorHAnsi" w:hAnsiTheme="minorHAnsi" w:cstheme="minorHAnsi"/>
        </w:rPr>
        <w:t xml:space="preserve"> Data mining is the most efficient way of making the most out data, “With the volume of data available today, organizations turn to Big Data management solutions and customer experience management solutions capable of advances data mining for translating raw data into actionable insights”(Molly Galetto).</w:t>
      </w:r>
    </w:p>
    <w:p w:rsidR="0040332F" w:rsidRDefault="0040332F" w:rsidP="00CE6A38">
      <w:pPr>
        <w:rPr>
          <w:rFonts w:asciiTheme="minorHAnsi" w:hAnsiTheme="minorHAnsi" w:cstheme="minorHAnsi"/>
        </w:rPr>
      </w:pPr>
    </w:p>
    <w:p w:rsidR="0040332F" w:rsidRDefault="0040332F" w:rsidP="00CE6A38">
      <w:pPr>
        <w:rPr>
          <w:rFonts w:asciiTheme="minorHAnsi" w:hAnsiTheme="minorHAnsi" w:cstheme="minorHAnsi"/>
        </w:rPr>
      </w:pPr>
      <w:r>
        <w:rPr>
          <w:rFonts w:asciiTheme="minorHAnsi" w:hAnsiTheme="minorHAnsi" w:cstheme="minorHAnsi"/>
        </w:rPr>
        <w:t>An appropriate data mining application for a hospital is to detect is a patient has a high chance of developing cancer.</w:t>
      </w:r>
    </w:p>
    <w:p w:rsidR="0040332F" w:rsidRDefault="0040332F" w:rsidP="00CE6A38">
      <w:pPr>
        <w:rPr>
          <w:rFonts w:asciiTheme="minorHAnsi" w:hAnsiTheme="minorHAnsi" w:cstheme="minorHAnsi"/>
        </w:rPr>
      </w:pPr>
    </w:p>
    <w:p w:rsidR="0040332F" w:rsidRDefault="0040332F" w:rsidP="00CE6A38">
      <w:pPr>
        <w:rPr>
          <w:rFonts w:asciiTheme="minorHAnsi" w:hAnsiTheme="minorHAnsi" w:cstheme="minorHAnsi"/>
        </w:rPr>
      </w:pPr>
      <w:r>
        <w:rPr>
          <w:rFonts w:asciiTheme="minorHAnsi" w:hAnsiTheme="minorHAnsi" w:cstheme="minorHAnsi"/>
        </w:rPr>
        <w:t>Problem definition: Using a patient’s data we need to detect is they have a high chance/risk of developing cancer.</w:t>
      </w:r>
    </w:p>
    <w:p w:rsidR="0040332F" w:rsidRDefault="0040332F" w:rsidP="00CE6A38">
      <w:pPr>
        <w:rPr>
          <w:rFonts w:asciiTheme="minorHAnsi" w:hAnsiTheme="minorHAnsi" w:cstheme="minorHAnsi"/>
        </w:rPr>
      </w:pPr>
    </w:p>
    <w:p w:rsidR="0040332F" w:rsidRDefault="0040332F" w:rsidP="00CE6A38">
      <w:pPr>
        <w:rPr>
          <w:rFonts w:asciiTheme="minorHAnsi" w:hAnsiTheme="minorHAnsi" w:cstheme="minorHAnsi"/>
        </w:rPr>
      </w:pPr>
      <w:r>
        <w:rPr>
          <w:rFonts w:asciiTheme="minorHAnsi" w:hAnsiTheme="minorHAnsi" w:cstheme="minorHAnsi"/>
        </w:rPr>
        <w:t xml:space="preserve">Data Gathering and Preparation: </w:t>
      </w:r>
      <w:r w:rsidR="00B500B7">
        <w:rPr>
          <w:rFonts w:asciiTheme="minorHAnsi" w:hAnsiTheme="minorHAnsi" w:cstheme="minorHAnsi"/>
        </w:rPr>
        <w:t xml:space="preserve">Collect the patient data </w:t>
      </w:r>
    </w:p>
    <w:p w:rsidR="00B500B7" w:rsidRDefault="00B500B7" w:rsidP="00CE6A38">
      <w:pPr>
        <w:rPr>
          <w:rFonts w:asciiTheme="minorHAnsi" w:hAnsiTheme="minorHAnsi" w:cstheme="minorHAnsi"/>
        </w:rPr>
      </w:pPr>
    </w:p>
    <w:p w:rsidR="00B500B7" w:rsidRDefault="00B500B7" w:rsidP="00CE6A38">
      <w:pPr>
        <w:rPr>
          <w:rFonts w:asciiTheme="minorHAnsi" w:hAnsiTheme="minorHAnsi" w:cstheme="minorHAnsi"/>
        </w:rPr>
      </w:pPr>
      <w:r>
        <w:rPr>
          <w:rFonts w:asciiTheme="minorHAnsi" w:hAnsiTheme="minorHAnsi" w:cstheme="minorHAnsi"/>
        </w:rPr>
        <w:t>e.g. Example set of data for one patient, if the system was implemented this would be completed and multiple patient data would be included.</w:t>
      </w:r>
    </w:p>
    <w:p w:rsidR="00B500B7" w:rsidRDefault="00B500B7" w:rsidP="00CE6A38">
      <w:pPr>
        <w:rPr>
          <w:rFonts w:asciiTheme="minorHAnsi" w:hAnsiTheme="minorHAnsi" w:cstheme="minorHAnsi"/>
        </w:rPr>
      </w:pPr>
    </w:p>
    <w:tbl>
      <w:tblPr>
        <w:tblStyle w:val="PlainTable3"/>
        <w:tblW w:w="0" w:type="auto"/>
        <w:tblLook w:val="04A0" w:firstRow="1" w:lastRow="0" w:firstColumn="1" w:lastColumn="0" w:noHBand="0" w:noVBand="1"/>
      </w:tblPr>
      <w:tblGrid>
        <w:gridCol w:w="2765"/>
      </w:tblGrid>
      <w:tr w:rsidR="00B500B7" w:rsidTr="00B500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B500B7" w:rsidRDefault="00B500B7" w:rsidP="00CE6A38">
            <w:pPr>
              <w:rPr>
                <w:rFonts w:asciiTheme="minorHAnsi" w:hAnsiTheme="minorHAnsi" w:cstheme="minorHAnsi"/>
              </w:rPr>
            </w:pPr>
            <w:r>
              <w:rPr>
                <w:rFonts w:asciiTheme="minorHAnsi" w:hAnsiTheme="minorHAnsi" w:cstheme="minorHAnsi"/>
              </w:rPr>
              <w:t>Age:    17</w:t>
            </w:r>
          </w:p>
        </w:tc>
      </w:tr>
      <w:tr w:rsidR="00B500B7" w:rsidTr="00B5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500B7" w:rsidRDefault="00B500B7" w:rsidP="00CE6A38">
            <w:pPr>
              <w:rPr>
                <w:rFonts w:asciiTheme="minorHAnsi" w:hAnsiTheme="minorHAnsi" w:cstheme="minorHAnsi"/>
              </w:rPr>
            </w:pPr>
            <w:r>
              <w:rPr>
                <w:rFonts w:asciiTheme="minorHAnsi" w:hAnsiTheme="minorHAnsi" w:cstheme="minorHAnsi"/>
              </w:rPr>
              <w:t>Parent diagnosis :     Yes</w:t>
            </w:r>
          </w:p>
        </w:tc>
      </w:tr>
      <w:tr w:rsidR="00B500B7" w:rsidTr="00B500B7">
        <w:tc>
          <w:tcPr>
            <w:cnfStyle w:val="001000000000" w:firstRow="0" w:lastRow="0" w:firstColumn="1" w:lastColumn="0" w:oddVBand="0" w:evenVBand="0" w:oddHBand="0" w:evenHBand="0" w:firstRowFirstColumn="0" w:firstRowLastColumn="0" w:lastRowFirstColumn="0" w:lastRowLastColumn="0"/>
            <w:tcW w:w="2765" w:type="dxa"/>
          </w:tcPr>
          <w:p w:rsidR="00B500B7" w:rsidRDefault="00B500B7" w:rsidP="00CE6A38">
            <w:pPr>
              <w:rPr>
                <w:rFonts w:asciiTheme="minorHAnsi" w:hAnsiTheme="minorHAnsi" w:cstheme="minorHAnsi"/>
              </w:rPr>
            </w:pPr>
            <w:r>
              <w:rPr>
                <w:rFonts w:asciiTheme="minorHAnsi" w:hAnsiTheme="minorHAnsi" w:cstheme="minorHAnsi"/>
              </w:rPr>
              <w:t>Smoker:                 no</w:t>
            </w:r>
          </w:p>
        </w:tc>
      </w:tr>
      <w:tr w:rsidR="00B500B7" w:rsidTr="00B5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500B7" w:rsidRDefault="00B500B7" w:rsidP="00B500B7">
            <w:pPr>
              <w:rPr>
                <w:rFonts w:asciiTheme="minorHAnsi" w:hAnsiTheme="minorHAnsi" w:cstheme="minorHAnsi"/>
              </w:rPr>
            </w:pPr>
          </w:p>
        </w:tc>
      </w:tr>
    </w:tbl>
    <w:p w:rsidR="00B500B7" w:rsidRDefault="00B500B7" w:rsidP="00CE6A38">
      <w:pPr>
        <w:rPr>
          <w:rFonts w:asciiTheme="minorHAnsi" w:hAnsiTheme="minorHAnsi" w:cstheme="minorHAnsi"/>
        </w:rPr>
      </w:pPr>
    </w:p>
    <w:p w:rsidR="00BC6EB4" w:rsidRDefault="00B500B7" w:rsidP="00CE6A38">
      <w:pPr>
        <w:rPr>
          <w:rFonts w:asciiTheme="minorHAnsi" w:hAnsiTheme="minorHAnsi" w:cstheme="minorHAnsi"/>
        </w:rPr>
      </w:pPr>
      <w:r>
        <w:rPr>
          <w:rFonts w:asciiTheme="minorHAnsi" w:hAnsiTheme="minorHAnsi" w:cstheme="minorHAnsi"/>
        </w:rPr>
        <w:t>Model Building and Evaluation</w:t>
      </w:r>
      <w:r w:rsidR="00BC6EB4">
        <w:rPr>
          <w:rFonts w:asciiTheme="minorHAnsi" w:hAnsiTheme="minorHAnsi" w:cstheme="minorHAnsi"/>
        </w:rPr>
        <w:t>: Decision Tree:</w:t>
      </w:r>
    </w:p>
    <w:p w:rsidR="00BC6EB4" w:rsidRDefault="00BC6EB4" w:rsidP="00CE6A38">
      <w:pPr>
        <w:rPr>
          <w:rFonts w:asciiTheme="minorHAnsi" w:hAnsiTheme="minorHAnsi" w:cstheme="minorHAnsi"/>
        </w:rPr>
      </w:pPr>
      <w:r>
        <w:rPr>
          <w:noProof/>
          <w:lang w:eastAsia="en-GB"/>
        </w:rPr>
        <w:drawing>
          <wp:anchor distT="0" distB="0" distL="114300" distR="114300" simplePos="0" relativeHeight="251658240" behindDoc="1" locked="0" layoutInCell="1" allowOverlap="1">
            <wp:simplePos x="0" y="0"/>
            <wp:positionH relativeFrom="column">
              <wp:posOffset>-57150</wp:posOffset>
            </wp:positionH>
            <wp:positionV relativeFrom="paragraph">
              <wp:posOffset>177165</wp:posOffset>
            </wp:positionV>
            <wp:extent cx="5972175" cy="2286000"/>
            <wp:effectExtent l="0" t="0" r="0" b="0"/>
            <wp:wrapTight wrapText="bothSides">
              <wp:wrapPolygon edited="0">
                <wp:start x="7303" y="360"/>
                <wp:lineTo x="7303" y="1620"/>
                <wp:lineTo x="10817" y="3600"/>
                <wp:lineTo x="12264" y="3600"/>
                <wp:lineTo x="8061" y="4320"/>
                <wp:lineTo x="7441" y="4680"/>
                <wp:lineTo x="7441" y="6480"/>
                <wp:lineTo x="5512" y="7380"/>
                <wp:lineTo x="3652" y="8820"/>
                <wp:lineTo x="138" y="11880"/>
                <wp:lineTo x="138" y="12600"/>
                <wp:lineTo x="965" y="15120"/>
                <wp:lineTo x="138" y="16020"/>
                <wp:lineTo x="276" y="17100"/>
                <wp:lineTo x="13298" y="18000"/>
                <wp:lineTo x="12609" y="18000"/>
                <wp:lineTo x="12471" y="18360"/>
                <wp:lineTo x="12471" y="20880"/>
                <wp:lineTo x="13504" y="20880"/>
                <wp:lineTo x="18189" y="19260"/>
                <wp:lineTo x="18189" y="18000"/>
                <wp:lineTo x="16811" y="17460"/>
                <wp:lineTo x="16949" y="15120"/>
                <wp:lineTo x="15640" y="15120"/>
                <wp:lineTo x="20325" y="14400"/>
                <wp:lineTo x="20532" y="13680"/>
                <wp:lineTo x="19361" y="12240"/>
                <wp:lineTo x="19499" y="10080"/>
                <wp:lineTo x="19085" y="9540"/>
                <wp:lineTo x="17500" y="9360"/>
                <wp:lineTo x="19636" y="8460"/>
                <wp:lineTo x="19636" y="7380"/>
                <wp:lineTo x="17432" y="6480"/>
                <wp:lineTo x="17569" y="4680"/>
                <wp:lineTo x="16949" y="4320"/>
                <wp:lineTo x="12609" y="3600"/>
                <wp:lineTo x="17156" y="1620"/>
                <wp:lineTo x="17432" y="900"/>
                <wp:lineTo x="16880" y="360"/>
                <wp:lineTo x="7303" y="36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72175" cy="2286000"/>
                    </a:xfrm>
                    <a:prstGeom prst="rect">
                      <a:avLst/>
                    </a:prstGeom>
                  </pic:spPr>
                </pic:pic>
              </a:graphicData>
            </a:graphic>
            <wp14:sizeRelH relativeFrom="margin">
              <wp14:pctWidth>0</wp14:pctWidth>
            </wp14:sizeRelH>
            <wp14:sizeRelV relativeFrom="margin">
              <wp14:pctHeight>0</wp14:pctHeight>
            </wp14:sizeRelV>
          </wp:anchor>
        </w:drawing>
      </w:r>
    </w:p>
    <w:p w:rsidR="00BC6EB4" w:rsidRPr="0040332F" w:rsidRDefault="00BC6EB4" w:rsidP="00CE6A38">
      <w:pPr>
        <w:rPr>
          <w:rFonts w:asciiTheme="minorHAnsi" w:hAnsiTheme="minorHAnsi" w:cstheme="minorHAnsi"/>
        </w:rPr>
      </w:pPr>
    </w:p>
    <w:p w:rsidR="00CE6A38" w:rsidRPr="00CE6A38" w:rsidRDefault="00CE6A38" w:rsidP="00CE6A38"/>
    <w:p w:rsidR="00CE6A38" w:rsidRPr="00CE6A38" w:rsidRDefault="00CE6A38" w:rsidP="00CE6A38"/>
    <w:p w:rsidR="00CE6A38" w:rsidRDefault="00CE6A38" w:rsidP="00CE6A38"/>
    <w:p w:rsidR="00BC6EB4" w:rsidRPr="00CE6A38" w:rsidRDefault="00BC6EB4"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0A6897" w:rsidP="00CE6A38">
      <w:r>
        <w:t xml:space="preserve">Use Knowledge: </w:t>
      </w:r>
      <w:r w:rsidR="00042FEA">
        <w:t xml:space="preserve">We now have an earlier warning system to assess </w:t>
      </w:r>
      <w:r w:rsidR="0015732E">
        <w:t>whether</w:t>
      </w:r>
      <w:r w:rsidR="00042FEA">
        <w:t xml:space="preserve"> a patient has a high, medium or low risk of cancer. Using the results we can consider how to improve the system. For example we could include more appropriate data for determining certain types of cancer, and use more patient medical details. </w:t>
      </w:r>
      <w:bookmarkStart w:id="0" w:name="_GoBack"/>
      <w:bookmarkEnd w:id="0"/>
    </w:p>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Pr="00CE6A38" w:rsidRDefault="00CE6A38" w:rsidP="00CE6A38"/>
    <w:p w:rsidR="00CE6A38" w:rsidRDefault="00CE6A38" w:rsidP="00CE6A38"/>
    <w:p w:rsidR="00CE6A38" w:rsidRDefault="00CE6A38" w:rsidP="00CE6A38"/>
    <w:p w:rsidR="007B058D" w:rsidRDefault="007B058D" w:rsidP="00CE6A38"/>
    <w:p w:rsidR="00CE6A38" w:rsidRDefault="00CE6A38" w:rsidP="00CE6A38"/>
    <w:p w:rsidR="00CE6A38" w:rsidRDefault="00CE6A38" w:rsidP="00CE6A38"/>
    <w:p w:rsidR="00CE6A38" w:rsidRDefault="00CE6A38" w:rsidP="00CE6A38"/>
    <w:p w:rsidR="00CE6A38" w:rsidRDefault="00CE6A38" w:rsidP="00CE6A38"/>
    <w:p w:rsidR="00CE6A38" w:rsidRDefault="00CE6A38" w:rsidP="00CE6A38"/>
    <w:p w:rsidR="00CE6A38" w:rsidRDefault="00CE6A38" w:rsidP="00CE6A38"/>
    <w:p w:rsidR="00CE6A38" w:rsidRDefault="00CE6A38" w:rsidP="00CE6A38"/>
    <w:p w:rsidR="00CE6A38" w:rsidRDefault="00CE6A38" w:rsidP="00CE6A38"/>
    <w:p w:rsidR="00CE6A38" w:rsidRDefault="00CE6A38" w:rsidP="00CE6A38"/>
    <w:p w:rsidR="00CE6A38" w:rsidRDefault="00CE6A38" w:rsidP="00CE6A38"/>
    <w:p w:rsidR="00CE6A38" w:rsidRDefault="00CE6A38" w:rsidP="00CE6A38"/>
    <w:p w:rsidR="00CE6A38" w:rsidRDefault="00CE6A38" w:rsidP="00CE6A38"/>
    <w:p w:rsidR="00CE6A38" w:rsidRDefault="00CE6A38" w:rsidP="00CE6A38"/>
    <w:p w:rsidR="00CE6A38" w:rsidRDefault="00CE6A38" w:rsidP="00CE6A38"/>
    <w:p w:rsidR="00CE6A38" w:rsidRDefault="00CE6A38" w:rsidP="00CE6A38"/>
    <w:p w:rsidR="00CE6A38" w:rsidRDefault="00CE6A38" w:rsidP="00CE6A38"/>
    <w:p w:rsidR="00CE6A38" w:rsidRDefault="00CE6A38" w:rsidP="00CE6A38">
      <w:pPr>
        <w:jc w:val="center"/>
        <w:rPr>
          <w:b/>
          <w:u w:val="single"/>
        </w:rPr>
      </w:pPr>
      <w:r w:rsidRPr="00CE6A38">
        <w:rPr>
          <w:b/>
          <w:u w:val="single"/>
        </w:rPr>
        <w:t>References:</w:t>
      </w:r>
    </w:p>
    <w:p w:rsidR="000B556D" w:rsidRDefault="000B556D" w:rsidP="00CE6A38">
      <w:pPr>
        <w:jc w:val="center"/>
        <w:rPr>
          <w:b/>
          <w:u w:val="single"/>
        </w:rPr>
      </w:pPr>
    </w:p>
    <w:p w:rsidR="000B556D" w:rsidRDefault="000B556D" w:rsidP="000B556D">
      <w:r>
        <w:t>GALETTO, M.</w:t>
      </w:r>
    </w:p>
    <w:p w:rsidR="000B556D" w:rsidRDefault="000B556D" w:rsidP="000B556D">
      <w:r>
        <w:t>What is Data Mining? Learn about Definition and Purpose</w:t>
      </w:r>
    </w:p>
    <w:p w:rsidR="000B556D" w:rsidRDefault="000B556D" w:rsidP="000B556D">
      <w:r>
        <w:t>“With the volume of data available today, organizations turn to Big data management solutions and customer experience management solutions capable of advanced data mining for translating raw data into actionable insights”</w:t>
      </w:r>
    </w:p>
    <w:p w:rsidR="000B556D" w:rsidRDefault="000B556D" w:rsidP="000B556D">
      <w:r>
        <w:t>In-text: (Galetto 2016)</w:t>
      </w:r>
    </w:p>
    <w:p w:rsidR="000B556D" w:rsidRDefault="000B556D" w:rsidP="000B556D">
      <w:r>
        <w:t>Galetto, M. (2016) What Is Data Mining? Learn About Definition And Purpose [online] available at:</w:t>
      </w:r>
    </w:p>
    <w:p w:rsidR="000B556D" w:rsidRDefault="000B556D" w:rsidP="000B556D">
      <w:hyperlink r:id="rId5" w:history="1">
        <w:r w:rsidRPr="000D4FC5">
          <w:rPr>
            <w:rStyle w:val="Hyperlink"/>
          </w:rPr>
          <w:t>https://www.ngdata.com/what-is-data-mining/</w:t>
        </w:r>
      </w:hyperlink>
    </w:p>
    <w:p w:rsidR="000B556D" w:rsidRDefault="000B556D" w:rsidP="000B556D"/>
    <w:p w:rsidR="000B556D" w:rsidRDefault="000B556D" w:rsidP="000B556D"/>
    <w:p w:rsidR="000B556D" w:rsidRPr="000B556D" w:rsidRDefault="000B556D" w:rsidP="000B556D"/>
    <w:sectPr w:rsidR="000B556D" w:rsidRPr="000B556D">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58D"/>
    <w:rsid w:val="00042FEA"/>
    <w:rsid w:val="000A6897"/>
    <w:rsid w:val="000B556D"/>
    <w:rsid w:val="0015732E"/>
    <w:rsid w:val="00230239"/>
    <w:rsid w:val="0040332F"/>
    <w:rsid w:val="005C002C"/>
    <w:rsid w:val="007B058D"/>
    <w:rsid w:val="008A23DE"/>
    <w:rsid w:val="00997815"/>
    <w:rsid w:val="00B500B7"/>
    <w:rsid w:val="00BC6EB4"/>
    <w:rsid w:val="00CE6A38"/>
    <w:rsid w:val="00DA5507"/>
    <w:rsid w:val="00F96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55E66A3-8724-47FD-86FA-A3B9200D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0B556D"/>
    <w:rPr>
      <w:color w:val="0563C1" w:themeColor="hyperlink"/>
      <w:u w:val="single"/>
    </w:rPr>
  </w:style>
  <w:style w:type="table" w:styleId="TableGrid">
    <w:name w:val="Table Grid"/>
    <w:basedOn w:val="TableNormal"/>
    <w:rsid w:val="00B50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500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BC6EB4"/>
    <w:pPr>
      <w:spacing w:before="100" w:beforeAutospacing="1" w:after="100" w:afterAutospacing="1"/>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gdata.com/what-is-data-mini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CA7F3711.dotm</Template>
  <TotalTime>48</TotalTime>
  <Pages>2</Pages>
  <Words>328</Words>
  <Characters>1886</Characters>
  <Application>Microsoft Office Word</Application>
  <DocSecurity>0</DocSecurity>
  <Lines>15</Lines>
  <Paragraphs>4</Paragraphs>
  <ScaleCrop>false</ScaleCrop>
  <Company>Coventry University</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Rice</dc:creator>
  <cp:keywords/>
  <dc:description/>
  <cp:lastModifiedBy>Hannah Rice</cp:lastModifiedBy>
  <cp:revision>14</cp:revision>
  <dcterms:created xsi:type="dcterms:W3CDTF">2016-12-02T13:58:00Z</dcterms:created>
  <dcterms:modified xsi:type="dcterms:W3CDTF">2016-12-02T14:46:00Z</dcterms:modified>
</cp:coreProperties>
</file>